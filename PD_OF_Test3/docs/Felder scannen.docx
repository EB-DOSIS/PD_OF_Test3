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PDPlanSetup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planID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context.PDPlanSetup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PDBeam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planID.Beams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Maschine2258 = </w:t>
      </w:r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"Q:/TrueBeam2258/QA_xls/PD_OF_Test3_2258.xlsx"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Maschine4434 = </w:t>
      </w:r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"Q:/VitalBeam4434/QA_xls/PD_OF_Test3_4434.xlsx"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Maschine4160 = </w:t>
      </w:r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"Q:/Clinac4160/QA_xls/PD_OF_Test3_4160.xlsx"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C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PortalDoseImage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fld.Port</w:t>
      </w:r>
      <w:r w:rsidR="00B44C64">
        <w:rPr>
          <w:rFonts w:ascii="Consolas" w:hAnsi="Consolas" w:cs="Consolas"/>
          <w:color w:val="000000"/>
          <w:sz w:val="19"/>
          <w:szCs w:val="19"/>
        </w:rPr>
        <w:t>alDoseImages.FirstOrDefault</w:t>
      </w:r>
      <w:proofErr w:type="spellEnd"/>
      <w:r w:rsidR="00B44C6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B44C64">
        <w:rPr>
          <w:rFonts w:ascii="Consolas" w:hAnsi="Consolas" w:cs="Consolas"/>
          <w:color w:val="008000"/>
          <w:sz w:val="19"/>
          <w:szCs w:val="19"/>
        </w:rPr>
        <w:t>/</w:t>
      </w:r>
      <w:bookmarkStart w:id="0" w:name="_GoBack"/>
      <w:bookmarkEnd w:id="0"/>
      <w:r w:rsidR="00B44C64">
        <w:rPr>
          <w:rFonts w:ascii="Consolas" w:hAnsi="Consolas" w:cs="Consolas"/>
          <w:color w:val="008000"/>
          <w:sz w:val="19"/>
          <w:szCs w:val="19"/>
        </w:rPr>
        <w:t>/</w:t>
      </w:r>
      <w:r w:rsidR="00B44C64">
        <w:rPr>
          <w:rFonts w:ascii="Consolas" w:hAnsi="Consolas" w:cs="Consolas"/>
          <w:color w:val="008000"/>
          <w:sz w:val="19"/>
          <w:szCs w:val="19"/>
        </w:rPr>
        <w:t xml:space="preserve"> erster Widerspruch</w:t>
      </w:r>
      <w:r w:rsidR="00B44C64">
        <w:rPr>
          <w:rFonts w:ascii="Consolas" w:hAnsi="Consolas" w:cs="Consolas"/>
          <w:color w:val="008000"/>
          <w:sz w:val="19"/>
          <w:szCs w:val="19"/>
        </w:rPr>
        <w:t>: kann nur First… auslesen</w:t>
      </w:r>
    </w:p>
    <w:p w:rsid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imgm.Image.FramesRT.FirstOrDefault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;        </w:t>
      </w:r>
    </w:p>
    <w:p w:rsidR="00B44C64" w:rsidRDefault="00605000" w:rsidP="00B44C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44C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44C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C64"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 w:rsidRPr="00B44C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44C64">
        <w:rPr>
          <w:rFonts w:ascii="Consolas" w:hAnsi="Consolas" w:cs="Consolas"/>
          <w:color w:val="000000"/>
          <w:sz w:val="19"/>
          <w:szCs w:val="19"/>
        </w:rPr>
        <w:t>Fm.Image.ImageStatus.ToString</w:t>
      </w:r>
      <w:proofErr w:type="spellEnd"/>
      <w:r w:rsidRPr="00B44C64">
        <w:rPr>
          <w:rFonts w:ascii="Consolas" w:hAnsi="Consolas" w:cs="Consolas"/>
          <w:color w:val="000000"/>
          <w:sz w:val="19"/>
          <w:szCs w:val="19"/>
        </w:rPr>
        <w:t>();</w:t>
      </w:r>
      <w:r w:rsidR="00B44C64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B44C64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B44C64">
        <w:rPr>
          <w:rFonts w:ascii="Consolas" w:hAnsi="Consolas" w:cs="Consolas"/>
          <w:color w:val="008000"/>
          <w:sz w:val="19"/>
          <w:szCs w:val="19"/>
        </w:rPr>
        <w:t>zweiter</w:t>
      </w:r>
      <w:r w:rsidR="00B44C64">
        <w:rPr>
          <w:rFonts w:ascii="Consolas" w:hAnsi="Consolas" w:cs="Consolas"/>
          <w:color w:val="008000"/>
          <w:sz w:val="19"/>
          <w:szCs w:val="19"/>
        </w:rPr>
        <w:t xml:space="preserve"> Widerspruch</w:t>
      </w:r>
      <w:r w:rsidR="00B44C64">
        <w:rPr>
          <w:rFonts w:ascii="Consolas" w:hAnsi="Consolas" w:cs="Consolas"/>
          <w:color w:val="008000"/>
          <w:sz w:val="19"/>
          <w:szCs w:val="19"/>
        </w:rPr>
        <w:t>: kriege nur Status d ersten Feldes</w:t>
      </w:r>
    </w:p>
    <w:p w:rsidR="00B44C64" w:rsidRDefault="00B44C64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5000" w:rsidRPr="00B44C64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4C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4C6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B44C64"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 w:rsidRPr="00B44C64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B44C64">
        <w:rPr>
          <w:rFonts w:ascii="Consolas" w:hAnsi="Consolas" w:cs="Consolas"/>
          <w:color w:val="008000"/>
          <w:sz w:val="19"/>
          <w:szCs w:val="19"/>
        </w:rPr>
        <w:t>status</w:t>
      </w:r>
      <w:proofErr w:type="spellEnd"/>
      <w:r w:rsidRPr="00B44C64">
        <w:rPr>
          <w:rFonts w:ascii="Consolas" w:hAnsi="Consolas" w:cs="Consolas"/>
          <w:color w:val="008000"/>
          <w:sz w:val="19"/>
          <w:szCs w:val="19"/>
        </w:rPr>
        <w:t xml:space="preserve"> == "</w:t>
      </w:r>
      <w:proofErr w:type="spellStart"/>
      <w:r w:rsidRPr="00B44C64">
        <w:rPr>
          <w:rFonts w:ascii="Consolas" w:hAnsi="Consolas" w:cs="Consolas"/>
          <w:color w:val="008000"/>
          <w:sz w:val="19"/>
          <w:szCs w:val="19"/>
        </w:rPr>
        <w:t>Reviewed</w:t>
      </w:r>
      <w:proofErr w:type="spellEnd"/>
      <w:r w:rsidRPr="00B44C64">
        <w:rPr>
          <w:rFonts w:ascii="Consolas" w:hAnsi="Consolas" w:cs="Consolas"/>
          <w:color w:val="008000"/>
          <w:sz w:val="19"/>
          <w:szCs w:val="19"/>
        </w:rPr>
        <w:t>")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C6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05000">
        <w:rPr>
          <w:rFonts w:ascii="Consolas" w:hAnsi="Consolas" w:cs="Consolas"/>
          <w:color w:val="008000"/>
          <w:sz w:val="19"/>
          <w:szCs w:val="19"/>
          <w:lang w:val="en-US"/>
        </w:rPr>
        <w:t>// {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xsizem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Fm.XSize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ysizem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Fm.YSize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xsizem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ysizem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Fm.GetVoxels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Datum = </w:t>
      </w:r>
      <w:proofErr w:type="spellStart"/>
      <w:proofErr w:type="gram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Fm.CreationDateTime.Value.ToString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Zeit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Fm.CreationDateTime.Value.ToString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6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fld.Id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DoseImage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imgp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fld.PredictedDoseImage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imgp.Image.FramesRT.FirstOrDefault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xsizep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Fp.XSize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ysizep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Fp.YSize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xsizep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ysizep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Fp.GetVoxels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xsizem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ysizem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CenterWertm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Fm.VoxelToDisplayValue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ObenWertm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Fm.VoxelToDisplayValue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- 410]);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LinksWertm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Fm.VoxelToDisplayValue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- 410,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RechtsWertm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Fm.VoxelToDisplayValue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+ 410,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UntenWertm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Fm.VoxelToDisplayValue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pixelsm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CenterYm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+ 410]);</w:t>
      </w: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000" w:rsidRPr="00605000" w:rsidRDefault="00605000" w:rsidP="006050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CenterXp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xsizep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2.0));</w:t>
      </w:r>
    </w:p>
    <w:p w:rsidR="00233808" w:rsidRPr="00605000" w:rsidRDefault="00605000" w:rsidP="00605000">
      <w:pPr>
        <w:rPr>
          <w:lang w:val="en-US"/>
        </w:rPr>
      </w:pPr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CenterYp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>ysizep</w:t>
      </w:r>
      <w:proofErr w:type="spellEnd"/>
      <w:r w:rsidRPr="006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2.0));</w:t>
      </w:r>
    </w:p>
    <w:sectPr w:rsidR="00233808" w:rsidRPr="00605000" w:rsidSect="0060500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00"/>
    <w:rsid w:val="00233808"/>
    <w:rsid w:val="00605000"/>
    <w:rsid w:val="00B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73E850EE.dotm</Template>
  <TotalTime>0</TotalTime>
  <Pages>1</Pages>
  <Words>166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RKN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varis, STH</dc:creator>
  <cp:lastModifiedBy>varis, STH</cp:lastModifiedBy>
  <cp:revision>2</cp:revision>
  <dcterms:created xsi:type="dcterms:W3CDTF">2020-10-13T13:33:00Z</dcterms:created>
  <dcterms:modified xsi:type="dcterms:W3CDTF">2020-10-13T13:38:00Z</dcterms:modified>
</cp:coreProperties>
</file>